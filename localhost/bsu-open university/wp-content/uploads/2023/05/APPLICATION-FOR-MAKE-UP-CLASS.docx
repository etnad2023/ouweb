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8E7B" w14:textId="77777777" w:rsidR="00A3212F" w:rsidRPr="00116330" w:rsidRDefault="00A3212F" w:rsidP="00B73C64">
      <w:pPr>
        <w:spacing w:after="0" w:line="240" w:lineRule="auto"/>
        <w:rPr>
          <w:rFonts w:ascii="Candara" w:eastAsia="Times New Roman" w:hAnsi="Candara" w:cs="Times New Roman"/>
          <w:sz w:val="20"/>
          <w:szCs w:val="20"/>
        </w:rPr>
      </w:pPr>
    </w:p>
    <w:p w14:paraId="13EAD7C2" w14:textId="77777777" w:rsidR="00B73C64" w:rsidRDefault="00B73C64" w:rsidP="00DC2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EDA1397" w14:textId="57813C15" w:rsidR="00D2754F" w:rsidRPr="00116330" w:rsidRDefault="00DC2882" w:rsidP="00DC2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16330">
        <w:rPr>
          <w:rFonts w:ascii="Times New Roman" w:eastAsia="Times New Roman" w:hAnsi="Times New Roman" w:cs="Times New Roman"/>
          <w:b/>
          <w:bCs/>
        </w:rPr>
        <w:t>PERMIT TO CONDUCT MAKE-UP CLASS</w:t>
      </w:r>
    </w:p>
    <w:p w14:paraId="7DF0A80B" w14:textId="146BB83E" w:rsidR="00DC2882" w:rsidRPr="00116330" w:rsidRDefault="00DC2882" w:rsidP="00DC2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0387DAF3" w14:textId="3F39C004" w:rsidR="00DC2882" w:rsidRPr="00A03EBD" w:rsidRDefault="00196620" w:rsidP="00DC288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LEONARD T. APILIS</w:t>
      </w:r>
    </w:p>
    <w:p w14:paraId="73E3E325" w14:textId="256AA1FF" w:rsidR="00DC2882" w:rsidRPr="00116330" w:rsidRDefault="00DC2882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Director, Open University</w:t>
      </w:r>
    </w:p>
    <w:p w14:paraId="06D5883C" w14:textId="48D81C0B" w:rsidR="00DC2882" w:rsidRPr="00116330" w:rsidRDefault="00DC2882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B8BF52" w14:textId="69F3C890" w:rsidR="00DC2882" w:rsidRPr="00116330" w:rsidRDefault="00DC2882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 xml:space="preserve">Dear Dr. </w:t>
      </w:r>
      <w:proofErr w:type="spellStart"/>
      <w:r w:rsidR="00DF6B05">
        <w:rPr>
          <w:rFonts w:ascii="Times New Roman" w:eastAsia="Times New Roman" w:hAnsi="Times New Roman" w:cs="Times New Roman"/>
        </w:rPr>
        <w:t>Apilis</w:t>
      </w:r>
      <w:proofErr w:type="spellEnd"/>
      <w:r w:rsidR="00692001" w:rsidRPr="00116330">
        <w:rPr>
          <w:rFonts w:ascii="Times New Roman" w:eastAsia="Times New Roman" w:hAnsi="Times New Roman" w:cs="Times New Roman"/>
        </w:rPr>
        <w:t>:</w:t>
      </w:r>
    </w:p>
    <w:p w14:paraId="1AEFDC54" w14:textId="7EE449B2" w:rsidR="00692001" w:rsidRPr="00116330" w:rsidRDefault="00692001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407CDB" w14:textId="77777777" w:rsidR="00692001" w:rsidRPr="00116330" w:rsidRDefault="00692001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This is to request permission to conduct make-up class/es for my Open University subject/s: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3"/>
        <w:gridCol w:w="2854"/>
        <w:gridCol w:w="2341"/>
      </w:tblGrid>
      <w:tr w:rsidR="00692001" w:rsidRPr="00116330" w14:paraId="0ED94EE4" w14:textId="77777777" w:rsidTr="00A21958">
        <w:tc>
          <w:tcPr>
            <w:tcW w:w="2086" w:type="dxa"/>
          </w:tcPr>
          <w:p w14:paraId="03CF7B3F" w14:textId="5848D81A" w:rsidR="00692001" w:rsidRPr="00116330" w:rsidRDefault="00D03FED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 xml:space="preserve">SUBJECT CODE </w:t>
            </w:r>
          </w:p>
        </w:tc>
        <w:tc>
          <w:tcPr>
            <w:tcW w:w="2083" w:type="dxa"/>
          </w:tcPr>
          <w:p w14:paraId="49B7BF95" w14:textId="2445F6E7" w:rsidR="00692001" w:rsidRPr="00116330" w:rsidRDefault="00D03FED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>SUBJECT TITLE</w:t>
            </w:r>
          </w:p>
        </w:tc>
        <w:tc>
          <w:tcPr>
            <w:tcW w:w="2854" w:type="dxa"/>
          </w:tcPr>
          <w:p w14:paraId="293D8A9A" w14:textId="1EDCC680" w:rsidR="00692001" w:rsidRPr="00116330" w:rsidRDefault="00D03FED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>Date of Absence: (</w:t>
            </w:r>
            <w:proofErr w:type="spellStart"/>
            <w:proofErr w:type="gramStart"/>
            <w:r w:rsidRPr="00116330">
              <w:rPr>
                <w:rFonts w:ascii="Times New Roman" w:eastAsia="Times New Roman" w:hAnsi="Times New Roman" w:cs="Times New Roman"/>
              </w:rPr>
              <w:t>Time,Day</w:t>
            </w:r>
            <w:proofErr w:type="spellEnd"/>
            <w:proofErr w:type="gramEnd"/>
            <w:r w:rsidRPr="00116330">
              <w:rPr>
                <w:rFonts w:ascii="Times New Roman" w:eastAsia="Times New Roman" w:hAnsi="Times New Roman" w:cs="Times New Roman"/>
              </w:rPr>
              <w:t xml:space="preserve"> and Room)</w:t>
            </w:r>
          </w:p>
        </w:tc>
        <w:tc>
          <w:tcPr>
            <w:tcW w:w="2341" w:type="dxa"/>
          </w:tcPr>
          <w:p w14:paraId="38FAF6C2" w14:textId="54ED276B" w:rsidR="00692001" w:rsidRPr="00116330" w:rsidRDefault="00D03FED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>Date of Make-up class:(</w:t>
            </w:r>
            <w:proofErr w:type="spellStart"/>
            <w:proofErr w:type="gramStart"/>
            <w:r w:rsidRPr="00116330">
              <w:rPr>
                <w:rFonts w:ascii="Times New Roman" w:eastAsia="Times New Roman" w:hAnsi="Times New Roman" w:cs="Times New Roman"/>
              </w:rPr>
              <w:t>Time,Day</w:t>
            </w:r>
            <w:proofErr w:type="gramEnd"/>
            <w:r w:rsidRPr="00116330">
              <w:rPr>
                <w:rFonts w:ascii="Times New Roman" w:eastAsia="Times New Roman" w:hAnsi="Times New Roman" w:cs="Times New Roman"/>
              </w:rPr>
              <w:t>,Room</w:t>
            </w:r>
            <w:proofErr w:type="spellEnd"/>
            <w:r w:rsidRPr="00116330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92001" w:rsidRPr="00116330" w14:paraId="03852F4A" w14:textId="77777777" w:rsidTr="00A21958">
        <w:trPr>
          <w:trHeight w:val="197"/>
        </w:trPr>
        <w:tc>
          <w:tcPr>
            <w:tcW w:w="2086" w:type="dxa"/>
          </w:tcPr>
          <w:p w14:paraId="41B42F35" w14:textId="6A2C7E64" w:rsidR="00692001" w:rsidRPr="006F784C" w:rsidRDefault="00EA0CA0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784C">
              <w:rPr>
                <w:rFonts w:ascii="Times New Roman" w:eastAsia="Times New Roman" w:hAnsi="Times New Roman" w:cs="Times New Roman"/>
              </w:rPr>
              <w:t>HRM 206/CM 206</w:t>
            </w:r>
          </w:p>
        </w:tc>
        <w:tc>
          <w:tcPr>
            <w:tcW w:w="2083" w:type="dxa"/>
          </w:tcPr>
          <w:p w14:paraId="3883EECD" w14:textId="5CE65A87" w:rsidR="00692001" w:rsidRPr="00286C04" w:rsidRDefault="00EA0CA0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6C04">
              <w:rPr>
                <w:rFonts w:ascii="Times New Roman" w:eastAsia="Times New Roman" w:hAnsi="Times New Roman" w:cs="Times New Roman"/>
              </w:rPr>
              <w:t>RESEARCH METHODOLOGY</w:t>
            </w:r>
          </w:p>
        </w:tc>
        <w:tc>
          <w:tcPr>
            <w:tcW w:w="2854" w:type="dxa"/>
          </w:tcPr>
          <w:p w14:paraId="6032414B" w14:textId="77777777" w:rsidR="00692001" w:rsidRPr="00286C04" w:rsidRDefault="00026D8B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6C04">
              <w:rPr>
                <w:rFonts w:ascii="Times New Roman" w:eastAsia="Times New Roman" w:hAnsi="Times New Roman" w:cs="Times New Roman"/>
              </w:rPr>
              <w:t>7:00AM-10:00AM</w:t>
            </w:r>
          </w:p>
          <w:p w14:paraId="386D138D" w14:textId="403EAF0A" w:rsidR="00C55087" w:rsidRPr="00286C04" w:rsidRDefault="00DC1B02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6C04">
              <w:rPr>
                <w:rFonts w:ascii="Times New Roman" w:eastAsia="Times New Roman" w:hAnsi="Times New Roman" w:cs="Times New Roman"/>
              </w:rPr>
              <w:t>September 4, 2021</w:t>
            </w:r>
          </w:p>
        </w:tc>
        <w:tc>
          <w:tcPr>
            <w:tcW w:w="2341" w:type="dxa"/>
          </w:tcPr>
          <w:p w14:paraId="4B93E356" w14:textId="523B3959" w:rsidR="00692001" w:rsidRPr="00286C04" w:rsidRDefault="004444ED" w:rsidP="00DC28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86C04">
              <w:rPr>
                <w:rFonts w:ascii="Times New Roman" w:eastAsia="Times New Roman" w:hAnsi="Times New Roman" w:cs="Times New Roman"/>
              </w:rPr>
              <w:t>8:00AM-1</w:t>
            </w:r>
            <w:r w:rsidR="00DC1B02" w:rsidRPr="00286C04">
              <w:rPr>
                <w:rFonts w:ascii="Times New Roman" w:eastAsia="Times New Roman" w:hAnsi="Times New Roman" w:cs="Times New Roman"/>
              </w:rPr>
              <w:t>1</w:t>
            </w:r>
            <w:r w:rsidRPr="00286C04">
              <w:rPr>
                <w:rFonts w:ascii="Times New Roman" w:eastAsia="Times New Roman" w:hAnsi="Times New Roman" w:cs="Times New Roman"/>
              </w:rPr>
              <w:t>:00AM</w:t>
            </w:r>
            <w:r w:rsidR="00AF62B1" w:rsidRPr="00286C04">
              <w:rPr>
                <w:rFonts w:ascii="Times New Roman" w:eastAsia="Times New Roman" w:hAnsi="Times New Roman" w:cs="Times New Roman"/>
              </w:rPr>
              <w:t xml:space="preserve"> September </w:t>
            </w:r>
            <w:r w:rsidR="00DC1B02" w:rsidRPr="00286C04">
              <w:rPr>
                <w:rFonts w:ascii="Times New Roman" w:eastAsia="Times New Roman" w:hAnsi="Times New Roman" w:cs="Times New Roman"/>
              </w:rPr>
              <w:t>4</w:t>
            </w:r>
            <w:r w:rsidR="00AF62B1" w:rsidRPr="00286C04">
              <w:rPr>
                <w:rFonts w:ascii="Times New Roman" w:eastAsia="Times New Roman" w:hAnsi="Times New Roman" w:cs="Times New Roman"/>
              </w:rPr>
              <w:t>, 2021</w:t>
            </w:r>
          </w:p>
        </w:tc>
      </w:tr>
    </w:tbl>
    <w:p w14:paraId="16EC20EF" w14:textId="16B7F106" w:rsidR="00692001" w:rsidRPr="00116330" w:rsidRDefault="00692001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 xml:space="preserve"> </w:t>
      </w:r>
    </w:p>
    <w:p w14:paraId="29A62276" w14:textId="7E3DF2B0" w:rsidR="00D03FED" w:rsidRPr="00116330" w:rsidRDefault="00D03FED" w:rsidP="00DC288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The reason for my absence during scheduled class</w:t>
      </w:r>
      <w:r w:rsidR="00397E93" w:rsidRPr="00116330">
        <w:rPr>
          <w:rFonts w:ascii="Times New Roman" w:eastAsia="Times New Roman" w:hAnsi="Times New Roman" w:cs="Times New Roman"/>
        </w:rPr>
        <w:t>/es is:</w:t>
      </w:r>
    </w:p>
    <w:p w14:paraId="29944A4B" w14:textId="77777777" w:rsidR="00397E93" w:rsidRPr="00116330" w:rsidRDefault="00397E93" w:rsidP="00DC288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1ACDC551" w14:textId="14709147" w:rsidR="00397E93" w:rsidRPr="00116330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softHyphen/>
        <w:t>Thank you very much</w:t>
      </w:r>
    </w:p>
    <w:p w14:paraId="15E84459" w14:textId="23C5C128" w:rsidR="00397E93" w:rsidRPr="00116330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799DFD" w14:textId="04BF6C37" w:rsidR="00397E93" w:rsidRPr="00116330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Very truly yours,</w:t>
      </w:r>
    </w:p>
    <w:p w14:paraId="2E920EFC" w14:textId="1F3900A4" w:rsidR="00397E93" w:rsidRPr="00116330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14D1EB" w14:textId="5291E0D0" w:rsidR="00A21958" w:rsidRPr="00F751A8" w:rsidRDefault="00C224D4" w:rsidP="00DC2882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F751A8">
        <w:rPr>
          <w:rFonts w:ascii="Times New Roman" w:eastAsia="Times New Roman" w:hAnsi="Times New Roman" w:cs="Times New Roman"/>
          <w:b/>
          <w:bCs/>
          <w:u w:val="single"/>
        </w:rPr>
        <w:t>NAME O. FACULTY</w:t>
      </w:r>
    </w:p>
    <w:p w14:paraId="01F92743" w14:textId="46CEDD83" w:rsidR="00397E93" w:rsidRPr="00116330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Signature of faculty over printed name</w:t>
      </w:r>
    </w:p>
    <w:p w14:paraId="03DE429A" w14:textId="07CBE712" w:rsidR="00397E93" w:rsidRPr="00116330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Date signed: ______________</w:t>
      </w:r>
    </w:p>
    <w:p w14:paraId="227259F9" w14:textId="17F26467" w:rsidR="00397E93" w:rsidRPr="00116330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20C467" w14:textId="22DEEBA5" w:rsidR="00CD6B1D" w:rsidRDefault="00397E93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Noted</w:t>
      </w:r>
      <w:r w:rsidR="00AE413A" w:rsidRPr="00116330">
        <w:rPr>
          <w:rFonts w:ascii="Times New Roman" w:eastAsia="Times New Roman" w:hAnsi="Times New Roman" w:cs="Times New Roman"/>
        </w:rPr>
        <w:t>:</w:t>
      </w:r>
      <w:r w:rsidR="00CD6B1D" w:rsidRPr="00116330">
        <w:rPr>
          <w:rFonts w:ascii="Times New Roman" w:eastAsia="Times New Roman" w:hAnsi="Times New Roman" w:cs="Times New Roman"/>
        </w:rPr>
        <w:t xml:space="preserve">                                                                           Approved by:</w:t>
      </w:r>
    </w:p>
    <w:p w14:paraId="5D02E6CA" w14:textId="77777777" w:rsidR="006F784C" w:rsidRPr="00116330" w:rsidRDefault="006F784C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C7063E" w14:textId="61C5E0BD" w:rsidR="00AE413A" w:rsidRPr="00A03EBD" w:rsidRDefault="00CD6B1D" w:rsidP="00DC288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16330">
        <w:rPr>
          <w:rFonts w:ascii="Times New Roman" w:eastAsia="Times New Roman" w:hAnsi="Times New Roman" w:cs="Times New Roman"/>
        </w:rPr>
        <w:t xml:space="preserve">_______________________                                                 </w:t>
      </w:r>
      <w:r w:rsidR="005E228E">
        <w:rPr>
          <w:rFonts w:ascii="Times New Roman" w:eastAsia="Times New Roman" w:hAnsi="Times New Roman" w:cs="Times New Roman"/>
          <w:b/>
          <w:bCs/>
          <w:u w:val="single"/>
        </w:rPr>
        <w:t>LEONARD T. APILIS</w:t>
      </w:r>
      <w:r w:rsidRPr="00A03EBD">
        <w:rPr>
          <w:rFonts w:ascii="Times New Roman" w:eastAsia="Times New Roman" w:hAnsi="Times New Roman" w:cs="Times New Roman"/>
          <w:b/>
          <w:bCs/>
        </w:rPr>
        <w:t xml:space="preserve">                   </w:t>
      </w:r>
    </w:p>
    <w:p w14:paraId="7E158C92" w14:textId="3898A45F" w:rsidR="00AE413A" w:rsidRPr="00116330" w:rsidRDefault="00CD6B1D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 xml:space="preserve">Assistant Director, Open University                                    </w:t>
      </w:r>
      <w:r w:rsidR="00682D29">
        <w:rPr>
          <w:rFonts w:ascii="Times New Roman" w:eastAsia="Times New Roman" w:hAnsi="Times New Roman" w:cs="Times New Roman"/>
        </w:rPr>
        <w:t xml:space="preserve"> </w:t>
      </w:r>
      <w:r w:rsidRPr="00116330">
        <w:rPr>
          <w:rFonts w:ascii="Times New Roman" w:eastAsia="Times New Roman" w:hAnsi="Times New Roman" w:cs="Times New Roman"/>
        </w:rPr>
        <w:t>Director, Open University</w:t>
      </w:r>
    </w:p>
    <w:p w14:paraId="3429E472" w14:textId="6DFC90F8" w:rsidR="00397E93" w:rsidRPr="00116330" w:rsidRDefault="00397E93" w:rsidP="00DC288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62499A5B" w14:textId="7B9E6D16" w:rsidR="00CB4ED1" w:rsidRDefault="00B73C64" w:rsidP="00DC288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14FDA9" wp14:editId="5AE19AA5">
                <wp:simplePos x="0" y="0"/>
                <wp:positionH relativeFrom="margin">
                  <wp:posOffset>1494790</wp:posOffset>
                </wp:positionH>
                <wp:positionV relativeFrom="paragraph">
                  <wp:posOffset>29210</wp:posOffset>
                </wp:positionV>
                <wp:extent cx="2533650" cy="7810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3E7B958" w14:textId="77777777" w:rsidR="00B73C64" w:rsidRPr="00CB4ED1" w:rsidRDefault="00B73C64" w:rsidP="00B73C6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B4ED1">
                              <w:rPr>
                                <w:rFonts w:ascii="Arial Narrow" w:hAnsi="Arial Narrow" w:cs="Tahoma"/>
                                <w:color w:val="000000" w:themeColor="text1"/>
                                <w:sz w:val="16"/>
                                <w:szCs w:val="16"/>
                              </w:rPr>
                              <w:t>Republic of the Philippines</w:t>
                            </w:r>
                          </w:p>
                          <w:p w14:paraId="7BBE3883" w14:textId="77777777" w:rsidR="00B73C64" w:rsidRPr="00CB4ED1" w:rsidRDefault="00B73C64" w:rsidP="00B73C64">
                            <w:pPr>
                              <w:spacing w:after="0" w:line="240" w:lineRule="auto"/>
                              <w:jc w:val="center"/>
                              <w:rPr>
                                <w:rFonts w:ascii="Old English Text MT" w:hAnsi="Old English Text MT" w:cs="Tahoma"/>
                                <w:color w:val="008000"/>
                                <w:sz w:val="20"/>
                                <w:szCs w:val="16"/>
                              </w:rPr>
                            </w:pPr>
                            <w:r w:rsidRPr="00CB4ED1">
                              <w:rPr>
                                <w:rFonts w:ascii="Old English Text MT" w:hAnsi="Old English Text MT" w:cs="Tahoma"/>
                                <w:color w:val="008000"/>
                                <w:sz w:val="20"/>
                                <w:szCs w:val="16"/>
                              </w:rPr>
                              <w:t>Benguet State University</w:t>
                            </w:r>
                          </w:p>
                          <w:p w14:paraId="4B8AE7BC" w14:textId="77777777" w:rsidR="00B73C64" w:rsidRPr="00CB4ED1" w:rsidRDefault="00B73C64" w:rsidP="00B73C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CC"/>
                                <w:sz w:val="24"/>
                                <w:szCs w:val="16"/>
                              </w:rPr>
                            </w:pPr>
                            <w:r w:rsidRPr="00CB4ED1">
                              <w:rPr>
                                <w:rFonts w:ascii="Times New Roman" w:hAnsi="Times New Roman" w:cs="Times New Roman"/>
                                <w:color w:val="0000CC"/>
                                <w:sz w:val="24"/>
                                <w:szCs w:val="16"/>
                              </w:rPr>
                              <w:t>Open University</w:t>
                            </w:r>
                          </w:p>
                          <w:p w14:paraId="2AE8F1BD" w14:textId="77777777" w:rsidR="00B73C64" w:rsidRPr="00CB4ED1" w:rsidRDefault="00B73C64" w:rsidP="00B73C6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6"/>
                                <w:szCs w:val="16"/>
                              </w:rPr>
                            </w:pPr>
                            <w:r w:rsidRPr="00CB4ED1">
                              <w:rPr>
                                <w:rFonts w:ascii="Arial Narrow" w:hAnsi="Arial Narrow" w:cs="Tahoma"/>
                                <w:sz w:val="16"/>
                                <w:szCs w:val="16"/>
                              </w:rPr>
                              <w:t>La Trinidad, Benguet 2601</w:t>
                            </w:r>
                          </w:p>
                          <w:p w14:paraId="458E9C5A" w14:textId="77777777" w:rsidR="00B73C64" w:rsidRPr="00CB4ED1" w:rsidRDefault="00B73C64" w:rsidP="00B73C6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6"/>
                                <w:szCs w:val="16"/>
                              </w:rPr>
                            </w:pPr>
                            <w:r w:rsidRPr="00CB4ED1">
                              <w:rPr>
                                <w:rFonts w:ascii="Arial Narrow" w:hAnsi="Arial Narrow" w:cs="Tahoma"/>
                                <w:sz w:val="16"/>
                                <w:szCs w:val="16"/>
                              </w:rPr>
                              <w:t>www.bsu.edu.ph</w:t>
                            </w:r>
                          </w:p>
                          <w:p w14:paraId="0B11077C" w14:textId="77777777" w:rsidR="00B73C64" w:rsidRDefault="00B73C64" w:rsidP="00B73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4FD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7.7pt;margin-top:2.3pt;width:199.5pt;height:61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" strokecolor="white [3212]">
                <v:textbox>
                  <w:txbxContent>
                    <w:p w14:paraId="53E7B958" w14:textId="77777777" w:rsidR="00B73C64" w:rsidRPr="00CB4ED1" w:rsidRDefault="00B73C64" w:rsidP="00B73C64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color w:val="000000" w:themeColor="text1"/>
                          <w:sz w:val="16"/>
                          <w:szCs w:val="16"/>
                        </w:rPr>
                      </w:pPr>
                      <w:r w:rsidRPr="00CB4ED1">
                        <w:rPr>
                          <w:rFonts w:ascii="Arial Narrow" w:hAnsi="Arial Narrow" w:cs="Tahoma"/>
                          <w:color w:val="000000" w:themeColor="text1"/>
                          <w:sz w:val="16"/>
                          <w:szCs w:val="16"/>
                        </w:rPr>
                        <w:t>Republic of the Philippines</w:t>
                      </w:r>
                    </w:p>
                    <w:p w14:paraId="7BBE3883" w14:textId="77777777" w:rsidR="00B73C64" w:rsidRPr="00CB4ED1" w:rsidRDefault="00B73C64" w:rsidP="00B73C64">
                      <w:pPr>
                        <w:spacing w:after="0" w:line="240" w:lineRule="auto"/>
                        <w:jc w:val="center"/>
                        <w:rPr>
                          <w:rFonts w:ascii="Old English Text MT" w:hAnsi="Old English Text MT" w:cs="Tahoma"/>
                          <w:color w:val="008000"/>
                          <w:sz w:val="20"/>
                          <w:szCs w:val="16"/>
                        </w:rPr>
                      </w:pPr>
                      <w:r w:rsidRPr="00CB4ED1">
                        <w:rPr>
                          <w:rFonts w:ascii="Old English Text MT" w:hAnsi="Old English Text MT" w:cs="Tahoma"/>
                          <w:color w:val="008000"/>
                          <w:sz w:val="20"/>
                          <w:szCs w:val="16"/>
                        </w:rPr>
                        <w:t>Benguet State University</w:t>
                      </w:r>
                    </w:p>
                    <w:p w14:paraId="4B8AE7BC" w14:textId="77777777" w:rsidR="00B73C64" w:rsidRPr="00CB4ED1" w:rsidRDefault="00B73C64" w:rsidP="00B73C6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CC"/>
                          <w:sz w:val="24"/>
                          <w:szCs w:val="16"/>
                        </w:rPr>
                      </w:pPr>
                      <w:r w:rsidRPr="00CB4ED1">
                        <w:rPr>
                          <w:rFonts w:ascii="Times New Roman" w:hAnsi="Times New Roman" w:cs="Times New Roman"/>
                          <w:color w:val="0000CC"/>
                          <w:sz w:val="24"/>
                          <w:szCs w:val="16"/>
                        </w:rPr>
                        <w:t>Open University</w:t>
                      </w:r>
                    </w:p>
                    <w:p w14:paraId="2AE8F1BD" w14:textId="77777777" w:rsidR="00B73C64" w:rsidRPr="00CB4ED1" w:rsidRDefault="00B73C64" w:rsidP="00B73C64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6"/>
                          <w:szCs w:val="16"/>
                        </w:rPr>
                      </w:pPr>
                      <w:r w:rsidRPr="00CB4ED1">
                        <w:rPr>
                          <w:rFonts w:ascii="Arial Narrow" w:hAnsi="Arial Narrow" w:cs="Tahoma"/>
                          <w:sz w:val="16"/>
                          <w:szCs w:val="16"/>
                        </w:rPr>
                        <w:t>La Trinidad, Benguet 2601</w:t>
                      </w:r>
                    </w:p>
                    <w:p w14:paraId="458E9C5A" w14:textId="77777777" w:rsidR="00B73C64" w:rsidRPr="00CB4ED1" w:rsidRDefault="00B73C64" w:rsidP="00B73C64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6"/>
                          <w:szCs w:val="16"/>
                        </w:rPr>
                      </w:pPr>
                      <w:r w:rsidRPr="00CB4ED1">
                        <w:rPr>
                          <w:rFonts w:ascii="Arial Narrow" w:hAnsi="Arial Narrow" w:cs="Tahoma"/>
                          <w:sz w:val="16"/>
                          <w:szCs w:val="16"/>
                        </w:rPr>
                        <w:t>www.bsu.edu.ph</w:t>
                      </w:r>
                    </w:p>
                    <w:p w14:paraId="0B11077C" w14:textId="77777777" w:rsidR="00B73C64" w:rsidRDefault="00B73C64" w:rsidP="00B73C6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79DD977E" wp14:editId="0E193022">
            <wp:simplePos x="0" y="0"/>
            <wp:positionH relativeFrom="column">
              <wp:posOffset>752475</wp:posOffset>
            </wp:positionH>
            <wp:positionV relativeFrom="paragraph">
              <wp:posOffset>45085</wp:posOffset>
            </wp:positionV>
            <wp:extent cx="847725" cy="847725"/>
            <wp:effectExtent l="0" t="0" r="0" b="0"/>
            <wp:wrapNone/>
            <wp:docPr id="4" name="Picture 4" descr="C:\Users\User\Pictures\logo new 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Pictures\logo new 1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ED1" w:rsidRPr="00116330">
        <w:rPr>
          <w:rFonts w:ascii="Times New Roman" w:eastAsia="Times New Roman" w:hAnsi="Times New Roman" w:cs="Times New Roman"/>
        </w:rPr>
        <w:softHyphen/>
      </w:r>
      <w:r w:rsidR="00CB4ED1" w:rsidRPr="00116330">
        <w:rPr>
          <w:rFonts w:ascii="Times New Roman" w:eastAsia="Times New Roman" w:hAnsi="Times New Roman" w:cs="Times New Roman"/>
        </w:rPr>
        <w:softHyphen/>
      </w:r>
      <w:r w:rsidR="00CB4ED1" w:rsidRPr="00116330">
        <w:rPr>
          <w:rFonts w:ascii="Times New Roman" w:eastAsia="Times New Roman" w:hAnsi="Times New Roman" w:cs="Times New Roman"/>
        </w:rPr>
        <w:softHyphen/>
      </w:r>
    </w:p>
    <w:p w14:paraId="3512D724" w14:textId="6EECCC6B" w:rsidR="00B73C64" w:rsidRDefault="00B73C64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99146B" w14:textId="2AA44958" w:rsidR="00B73C64" w:rsidRPr="00116330" w:rsidRDefault="00B73C64" w:rsidP="00DC28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6864F4" w14:textId="77777777" w:rsidR="00B73C64" w:rsidRDefault="00B73C64" w:rsidP="00CB4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8EC4B95" w14:textId="77777777" w:rsidR="00B73C64" w:rsidRDefault="00B73C64" w:rsidP="00CB4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3192CD12" w14:textId="77777777" w:rsidR="00D46622" w:rsidRPr="00116330" w:rsidRDefault="00D46622" w:rsidP="00D46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16330">
        <w:rPr>
          <w:rFonts w:ascii="Times New Roman" w:eastAsia="Times New Roman" w:hAnsi="Times New Roman" w:cs="Times New Roman"/>
          <w:b/>
          <w:bCs/>
        </w:rPr>
        <w:t>PERMIT TO CONDUCT MAKE-UP CLASS</w:t>
      </w:r>
    </w:p>
    <w:p w14:paraId="67D1FF15" w14:textId="77777777" w:rsidR="00D46622" w:rsidRPr="00116330" w:rsidRDefault="00D46622" w:rsidP="00D46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E33B6C5" w14:textId="77777777" w:rsidR="00D46622" w:rsidRPr="00A03EBD" w:rsidRDefault="00D46622" w:rsidP="00D4662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LEONARD T. APILIS</w:t>
      </w:r>
    </w:p>
    <w:p w14:paraId="20F7A438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Director, Open University</w:t>
      </w:r>
    </w:p>
    <w:p w14:paraId="5763CD89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D0EEC4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 xml:space="preserve">Dear Dr. </w:t>
      </w:r>
      <w:proofErr w:type="spellStart"/>
      <w:r>
        <w:rPr>
          <w:rFonts w:ascii="Times New Roman" w:eastAsia="Times New Roman" w:hAnsi="Times New Roman" w:cs="Times New Roman"/>
        </w:rPr>
        <w:t>Apilis</w:t>
      </w:r>
      <w:proofErr w:type="spellEnd"/>
      <w:r w:rsidRPr="00116330">
        <w:rPr>
          <w:rFonts w:ascii="Times New Roman" w:eastAsia="Times New Roman" w:hAnsi="Times New Roman" w:cs="Times New Roman"/>
        </w:rPr>
        <w:t>:</w:t>
      </w:r>
    </w:p>
    <w:p w14:paraId="2C64A18E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96A1F3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This is to request permission to conduct make-up class/es for my Open University subject/s: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3"/>
        <w:gridCol w:w="2854"/>
        <w:gridCol w:w="2341"/>
      </w:tblGrid>
      <w:tr w:rsidR="00D46622" w:rsidRPr="00116330" w14:paraId="7A00F484" w14:textId="77777777" w:rsidTr="00A175A7">
        <w:tc>
          <w:tcPr>
            <w:tcW w:w="2086" w:type="dxa"/>
          </w:tcPr>
          <w:p w14:paraId="4CCFA731" w14:textId="77777777" w:rsidR="00D46622" w:rsidRPr="00116330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 xml:space="preserve">SUBJECT CODE </w:t>
            </w:r>
          </w:p>
        </w:tc>
        <w:tc>
          <w:tcPr>
            <w:tcW w:w="2083" w:type="dxa"/>
          </w:tcPr>
          <w:p w14:paraId="554DDA51" w14:textId="77777777" w:rsidR="00D46622" w:rsidRPr="00116330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>SUBJECT TITLE</w:t>
            </w:r>
          </w:p>
        </w:tc>
        <w:tc>
          <w:tcPr>
            <w:tcW w:w="2854" w:type="dxa"/>
          </w:tcPr>
          <w:p w14:paraId="26BD3543" w14:textId="77777777" w:rsidR="00D46622" w:rsidRPr="00116330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>Date of Absence: (</w:t>
            </w:r>
            <w:proofErr w:type="spellStart"/>
            <w:proofErr w:type="gramStart"/>
            <w:r w:rsidRPr="00116330">
              <w:rPr>
                <w:rFonts w:ascii="Times New Roman" w:eastAsia="Times New Roman" w:hAnsi="Times New Roman" w:cs="Times New Roman"/>
              </w:rPr>
              <w:t>Time,Day</w:t>
            </w:r>
            <w:proofErr w:type="spellEnd"/>
            <w:proofErr w:type="gramEnd"/>
            <w:r w:rsidRPr="00116330">
              <w:rPr>
                <w:rFonts w:ascii="Times New Roman" w:eastAsia="Times New Roman" w:hAnsi="Times New Roman" w:cs="Times New Roman"/>
              </w:rPr>
              <w:t xml:space="preserve"> and Room)</w:t>
            </w:r>
          </w:p>
        </w:tc>
        <w:tc>
          <w:tcPr>
            <w:tcW w:w="2341" w:type="dxa"/>
          </w:tcPr>
          <w:p w14:paraId="43B10B07" w14:textId="77777777" w:rsidR="00D46622" w:rsidRPr="00116330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6330">
              <w:rPr>
                <w:rFonts w:ascii="Times New Roman" w:eastAsia="Times New Roman" w:hAnsi="Times New Roman" w:cs="Times New Roman"/>
              </w:rPr>
              <w:t>Date of Make-up class:(</w:t>
            </w:r>
            <w:proofErr w:type="spellStart"/>
            <w:proofErr w:type="gramStart"/>
            <w:r w:rsidRPr="00116330">
              <w:rPr>
                <w:rFonts w:ascii="Times New Roman" w:eastAsia="Times New Roman" w:hAnsi="Times New Roman" w:cs="Times New Roman"/>
              </w:rPr>
              <w:t>Time,Day</w:t>
            </w:r>
            <w:proofErr w:type="gramEnd"/>
            <w:r w:rsidRPr="00116330">
              <w:rPr>
                <w:rFonts w:ascii="Times New Roman" w:eastAsia="Times New Roman" w:hAnsi="Times New Roman" w:cs="Times New Roman"/>
              </w:rPr>
              <w:t>,Room</w:t>
            </w:r>
            <w:proofErr w:type="spellEnd"/>
            <w:r w:rsidRPr="00116330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46622" w:rsidRPr="00116330" w14:paraId="3292AE04" w14:textId="77777777" w:rsidTr="00A175A7">
        <w:trPr>
          <w:trHeight w:val="197"/>
        </w:trPr>
        <w:tc>
          <w:tcPr>
            <w:tcW w:w="2086" w:type="dxa"/>
          </w:tcPr>
          <w:p w14:paraId="11B15827" w14:textId="77777777" w:rsidR="00D46622" w:rsidRPr="006F784C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784C">
              <w:rPr>
                <w:rFonts w:ascii="Times New Roman" w:eastAsia="Times New Roman" w:hAnsi="Times New Roman" w:cs="Times New Roman"/>
              </w:rPr>
              <w:t>HRM 206/CM 206</w:t>
            </w:r>
          </w:p>
        </w:tc>
        <w:tc>
          <w:tcPr>
            <w:tcW w:w="2083" w:type="dxa"/>
          </w:tcPr>
          <w:p w14:paraId="5B8F8EBB" w14:textId="77777777" w:rsidR="00D46622" w:rsidRPr="00A67F1C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67F1C">
              <w:rPr>
                <w:rFonts w:ascii="Times New Roman" w:eastAsia="Times New Roman" w:hAnsi="Times New Roman" w:cs="Times New Roman"/>
              </w:rPr>
              <w:t>RESEARCH METHODOLOGY</w:t>
            </w:r>
          </w:p>
        </w:tc>
        <w:tc>
          <w:tcPr>
            <w:tcW w:w="2854" w:type="dxa"/>
          </w:tcPr>
          <w:p w14:paraId="2D638F79" w14:textId="77777777" w:rsidR="00D46622" w:rsidRPr="00A67F1C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67F1C">
              <w:rPr>
                <w:rFonts w:ascii="Times New Roman" w:eastAsia="Times New Roman" w:hAnsi="Times New Roman" w:cs="Times New Roman"/>
              </w:rPr>
              <w:t>7:00AM-10:00AM</w:t>
            </w:r>
          </w:p>
          <w:p w14:paraId="5F83F23E" w14:textId="77777777" w:rsidR="00D46622" w:rsidRPr="00A67F1C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67F1C">
              <w:rPr>
                <w:rFonts w:ascii="Times New Roman" w:eastAsia="Times New Roman" w:hAnsi="Times New Roman" w:cs="Times New Roman"/>
              </w:rPr>
              <w:t>September 4, 2021</w:t>
            </w:r>
          </w:p>
        </w:tc>
        <w:tc>
          <w:tcPr>
            <w:tcW w:w="2341" w:type="dxa"/>
          </w:tcPr>
          <w:p w14:paraId="63F113D5" w14:textId="77777777" w:rsidR="00D46622" w:rsidRPr="00A67F1C" w:rsidRDefault="00D46622" w:rsidP="00A175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67F1C">
              <w:rPr>
                <w:rFonts w:ascii="Times New Roman" w:eastAsia="Times New Roman" w:hAnsi="Times New Roman" w:cs="Times New Roman"/>
              </w:rPr>
              <w:t>8:00AM-11:00AM September 4, 2021</w:t>
            </w:r>
          </w:p>
        </w:tc>
      </w:tr>
    </w:tbl>
    <w:p w14:paraId="402AAEE9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 xml:space="preserve"> </w:t>
      </w:r>
    </w:p>
    <w:p w14:paraId="40850A38" w14:textId="77777777" w:rsidR="00D46622" w:rsidRPr="00116330" w:rsidRDefault="00D46622" w:rsidP="00D4662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The reason for my absence during scheduled class/es is:</w:t>
      </w:r>
    </w:p>
    <w:p w14:paraId="4AE5DD8F" w14:textId="77777777" w:rsidR="00D46622" w:rsidRPr="00116330" w:rsidRDefault="00D46622" w:rsidP="00D4662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6F71A145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softHyphen/>
        <w:t>Thank you very much</w:t>
      </w:r>
    </w:p>
    <w:p w14:paraId="7544CA9A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1D5D92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Very truly yours,</w:t>
      </w:r>
    </w:p>
    <w:p w14:paraId="609B8BF8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559284" w14:textId="77777777" w:rsidR="00D46622" w:rsidRPr="00F751A8" w:rsidRDefault="00D46622" w:rsidP="00D46622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F751A8">
        <w:rPr>
          <w:rFonts w:ascii="Times New Roman" w:eastAsia="Times New Roman" w:hAnsi="Times New Roman" w:cs="Times New Roman"/>
          <w:b/>
          <w:bCs/>
          <w:u w:val="single"/>
        </w:rPr>
        <w:t>NAME O. FACULTY</w:t>
      </w:r>
    </w:p>
    <w:p w14:paraId="4FE2C198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Signature of faculty over printed name</w:t>
      </w:r>
    </w:p>
    <w:p w14:paraId="4929D6C9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Date signed: ______________</w:t>
      </w:r>
    </w:p>
    <w:p w14:paraId="6521AC71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E15992" w14:textId="77777777" w:rsidR="00D46622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>Noted:                                                                           Approved by:</w:t>
      </w:r>
    </w:p>
    <w:p w14:paraId="7B360CCE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9621B6" w14:textId="77777777" w:rsidR="00D46622" w:rsidRPr="00A03EBD" w:rsidRDefault="00D46622" w:rsidP="00D4662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16330">
        <w:rPr>
          <w:rFonts w:ascii="Times New Roman" w:eastAsia="Times New Roman" w:hAnsi="Times New Roman" w:cs="Times New Roman"/>
        </w:rPr>
        <w:t xml:space="preserve">_______________________                                                 </w:t>
      </w:r>
      <w:r>
        <w:rPr>
          <w:rFonts w:ascii="Times New Roman" w:eastAsia="Times New Roman" w:hAnsi="Times New Roman" w:cs="Times New Roman"/>
          <w:b/>
          <w:bCs/>
          <w:u w:val="single"/>
        </w:rPr>
        <w:t>LEONARD T. APILIS</w:t>
      </w:r>
      <w:r w:rsidRPr="00A03EBD">
        <w:rPr>
          <w:rFonts w:ascii="Times New Roman" w:eastAsia="Times New Roman" w:hAnsi="Times New Roman" w:cs="Times New Roman"/>
          <w:b/>
          <w:bCs/>
        </w:rPr>
        <w:t xml:space="preserve">                   </w:t>
      </w:r>
    </w:p>
    <w:p w14:paraId="11982C18" w14:textId="77777777" w:rsidR="00D46622" w:rsidRPr="00116330" w:rsidRDefault="00D46622" w:rsidP="00D466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6330">
        <w:rPr>
          <w:rFonts w:ascii="Times New Roman" w:eastAsia="Times New Roman" w:hAnsi="Times New Roman" w:cs="Times New Roman"/>
        </w:rPr>
        <w:t xml:space="preserve">Assistant Director, Open University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Pr="00116330">
        <w:rPr>
          <w:rFonts w:ascii="Times New Roman" w:eastAsia="Times New Roman" w:hAnsi="Times New Roman" w:cs="Times New Roman"/>
        </w:rPr>
        <w:t>Director, Open University</w:t>
      </w:r>
    </w:p>
    <w:p w14:paraId="3F76D825" w14:textId="4FDBC40E" w:rsidR="007036E0" w:rsidRDefault="007036E0" w:rsidP="00D4662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sectPr w:rsidR="007036E0" w:rsidSect="00116330">
      <w:headerReference w:type="default" r:id="rId9"/>
      <w:footerReference w:type="default" r:id="rId10"/>
      <w:pgSz w:w="12240" w:h="18720" w:code="133"/>
      <w:pgMar w:top="1170" w:right="1440" w:bottom="720" w:left="1426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FBBC" w14:textId="77777777" w:rsidR="00A028B7" w:rsidRDefault="00A028B7">
      <w:pPr>
        <w:spacing w:line="240" w:lineRule="auto"/>
      </w:pPr>
      <w:r>
        <w:separator/>
      </w:r>
    </w:p>
  </w:endnote>
  <w:endnote w:type="continuationSeparator" w:id="0">
    <w:p w14:paraId="6F13366E" w14:textId="77777777" w:rsidR="00A028B7" w:rsidRDefault="00A02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F77A" w14:textId="486175BE" w:rsidR="00A3212F" w:rsidRDefault="00A3212F" w:rsidP="00B73C64">
    <w:pPr>
      <w:spacing w:after="0" w:line="240" w:lineRule="auto"/>
      <w:rPr>
        <w:rFonts w:ascii="MS Reference Sans Serif" w:eastAsia="Times New Roman" w:hAnsi="MS Reference Sans Serif" w:cs="Tahoma"/>
        <w:color w:val="002060"/>
        <w:sz w:val="20"/>
        <w:szCs w:val="20"/>
      </w:rPr>
    </w:pPr>
  </w:p>
  <w:p w14:paraId="6E612298" w14:textId="5DEEE817" w:rsidR="00A3212F" w:rsidRDefault="00A32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E9E0" w14:textId="77777777" w:rsidR="00A028B7" w:rsidRDefault="00A028B7">
      <w:pPr>
        <w:spacing w:after="0"/>
      </w:pPr>
      <w:r>
        <w:separator/>
      </w:r>
    </w:p>
  </w:footnote>
  <w:footnote w:type="continuationSeparator" w:id="0">
    <w:p w14:paraId="66994F8F" w14:textId="77777777" w:rsidR="00A028B7" w:rsidRDefault="00A028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EDCD" w14:textId="1C7ED5EB" w:rsidR="00A3212F" w:rsidRDefault="00CB4ED1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7640E" wp14:editId="7DC6BEAB">
              <wp:simplePos x="0" y="0"/>
              <wp:positionH relativeFrom="margin">
                <wp:align>center</wp:align>
              </wp:positionH>
              <wp:positionV relativeFrom="paragraph">
                <wp:posOffset>-257175</wp:posOffset>
              </wp:positionV>
              <wp:extent cx="2533650" cy="781050"/>
              <wp:effectExtent l="0" t="0" r="19050" b="190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</a:ln>
                    </wps:spPr>
                    <wps:txbx>
                      <w:txbxContent>
                        <w:p w14:paraId="1E681A61" w14:textId="77777777" w:rsidR="00A3212F" w:rsidRPr="00CB4ED1" w:rsidRDefault="00D930B6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 w:cs="Tahom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B4ED1">
                            <w:rPr>
                              <w:rFonts w:ascii="Arial Narrow" w:hAnsi="Arial Narrow" w:cs="Tahoma"/>
                              <w:color w:val="000000" w:themeColor="text1"/>
                              <w:sz w:val="16"/>
                              <w:szCs w:val="16"/>
                            </w:rPr>
                            <w:t>Republic of the Philippines</w:t>
                          </w:r>
                        </w:p>
                        <w:p w14:paraId="1AC8B2EA" w14:textId="77777777" w:rsidR="00A3212F" w:rsidRPr="00CB4ED1" w:rsidRDefault="00D930B6">
                          <w:pPr>
                            <w:spacing w:after="0" w:line="240" w:lineRule="auto"/>
                            <w:jc w:val="center"/>
                            <w:rPr>
                              <w:rFonts w:ascii="Old English Text MT" w:hAnsi="Old English Text MT" w:cs="Tahoma"/>
                              <w:color w:val="008000"/>
                              <w:sz w:val="20"/>
                              <w:szCs w:val="16"/>
                            </w:rPr>
                          </w:pPr>
                          <w:r w:rsidRPr="00CB4ED1">
                            <w:rPr>
                              <w:rFonts w:ascii="Old English Text MT" w:hAnsi="Old English Text MT" w:cs="Tahoma"/>
                              <w:color w:val="008000"/>
                              <w:sz w:val="20"/>
                              <w:szCs w:val="16"/>
                            </w:rPr>
                            <w:t>Benguet State University</w:t>
                          </w:r>
                        </w:p>
                        <w:p w14:paraId="20846CEA" w14:textId="77777777" w:rsidR="00A3212F" w:rsidRPr="00CB4ED1" w:rsidRDefault="00D930B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CC"/>
                              <w:sz w:val="24"/>
                              <w:szCs w:val="16"/>
                            </w:rPr>
                          </w:pPr>
                          <w:r w:rsidRPr="00CB4ED1">
                            <w:rPr>
                              <w:rFonts w:ascii="Times New Roman" w:hAnsi="Times New Roman" w:cs="Times New Roman"/>
                              <w:color w:val="0000CC"/>
                              <w:sz w:val="24"/>
                              <w:szCs w:val="16"/>
                            </w:rPr>
                            <w:t>Open University</w:t>
                          </w:r>
                        </w:p>
                        <w:p w14:paraId="1352FF70" w14:textId="77777777" w:rsidR="00A3212F" w:rsidRPr="00CB4ED1" w:rsidRDefault="00D930B6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 w:cs="Tahoma"/>
                              <w:sz w:val="16"/>
                              <w:szCs w:val="16"/>
                            </w:rPr>
                          </w:pPr>
                          <w:r w:rsidRPr="00CB4ED1">
                            <w:rPr>
                              <w:rFonts w:ascii="Arial Narrow" w:hAnsi="Arial Narrow" w:cs="Tahoma"/>
                              <w:sz w:val="16"/>
                              <w:szCs w:val="16"/>
                            </w:rPr>
                            <w:t>La Trinidad, Benguet 2601</w:t>
                          </w:r>
                        </w:p>
                        <w:p w14:paraId="721E2887" w14:textId="77777777" w:rsidR="00A3212F" w:rsidRPr="00CB4ED1" w:rsidRDefault="00D930B6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 w:cs="Tahoma"/>
                              <w:sz w:val="16"/>
                              <w:szCs w:val="16"/>
                            </w:rPr>
                          </w:pPr>
                          <w:r w:rsidRPr="00CB4ED1">
                            <w:rPr>
                              <w:rFonts w:ascii="Arial Narrow" w:hAnsi="Arial Narrow" w:cs="Tahoma"/>
                              <w:sz w:val="16"/>
                              <w:szCs w:val="16"/>
                            </w:rPr>
                            <w:t>www.bsu.edu.ph</w:t>
                          </w:r>
                        </w:p>
                        <w:p w14:paraId="0A05AFC4" w14:textId="77777777" w:rsidR="00A3212F" w:rsidRDefault="00A3212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97640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0;margin-top:-20.25pt;width:199.5pt;height:6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" strokecolor="white [3212]">
              <v:textbox>
                <w:txbxContent>
                  <w:p w14:paraId="1E681A61" w14:textId="77777777" w:rsidR="00A3212F" w:rsidRPr="00CB4ED1" w:rsidRDefault="00D930B6">
                    <w:pPr>
                      <w:spacing w:after="0" w:line="240" w:lineRule="auto"/>
                      <w:jc w:val="center"/>
                      <w:rPr>
                        <w:rFonts w:ascii="Arial Narrow" w:hAnsi="Arial Narrow" w:cs="Tahoma"/>
                        <w:color w:val="000000" w:themeColor="text1"/>
                        <w:sz w:val="16"/>
                        <w:szCs w:val="16"/>
                      </w:rPr>
                    </w:pPr>
                    <w:r w:rsidRPr="00CB4ED1">
                      <w:rPr>
                        <w:rFonts w:ascii="Arial Narrow" w:hAnsi="Arial Narrow" w:cs="Tahoma"/>
                        <w:color w:val="000000" w:themeColor="text1"/>
                        <w:sz w:val="16"/>
                        <w:szCs w:val="16"/>
                      </w:rPr>
                      <w:t>Republic of the Philippines</w:t>
                    </w:r>
                  </w:p>
                  <w:p w14:paraId="1AC8B2EA" w14:textId="77777777" w:rsidR="00A3212F" w:rsidRPr="00CB4ED1" w:rsidRDefault="00D930B6">
                    <w:pPr>
                      <w:spacing w:after="0" w:line="240" w:lineRule="auto"/>
                      <w:jc w:val="center"/>
                      <w:rPr>
                        <w:rFonts w:ascii="Old English Text MT" w:hAnsi="Old English Text MT" w:cs="Tahoma"/>
                        <w:color w:val="008000"/>
                        <w:sz w:val="20"/>
                        <w:szCs w:val="16"/>
                      </w:rPr>
                    </w:pPr>
                    <w:r w:rsidRPr="00CB4ED1">
                      <w:rPr>
                        <w:rFonts w:ascii="Old English Text MT" w:hAnsi="Old English Text MT" w:cs="Tahoma"/>
                        <w:color w:val="008000"/>
                        <w:sz w:val="20"/>
                        <w:szCs w:val="16"/>
                      </w:rPr>
                      <w:t>Benguet State University</w:t>
                    </w:r>
                  </w:p>
                  <w:p w14:paraId="20846CEA" w14:textId="77777777" w:rsidR="00A3212F" w:rsidRPr="00CB4ED1" w:rsidRDefault="00D930B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0000CC"/>
                        <w:sz w:val="24"/>
                        <w:szCs w:val="16"/>
                      </w:rPr>
                    </w:pPr>
                    <w:r w:rsidRPr="00CB4ED1">
                      <w:rPr>
                        <w:rFonts w:ascii="Times New Roman" w:hAnsi="Times New Roman" w:cs="Times New Roman"/>
                        <w:color w:val="0000CC"/>
                        <w:sz w:val="24"/>
                        <w:szCs w:val="16"/>
                      </w:rPr>
                      <w:t>Open University</w:t>
                    </w:r>
                  </w:p>
                  <w:p w14:paraId="1352FF70" w14:textId="77777777" w:rsidR="00A3212F" w:rsidRPr="00CB4ED1" w:rsidRDefault="00D930B6">
                    <w:pPr>
                      <w:spacing w:after="0" w:line="240" w:lineRule="auto"/>
                      <w:jc w:val="center"/>
                      <w:rPr>
                        <w:rFonts w:ascii="Arial Narrow" w:hAnsi="Arial Narrow" w:cs="Tahoma"/>
                        <w:sz w:val="16"/>
                        <w:szCs w:val="16"/>
                      </w:rPr>
                    </w:pPr>
                    <w:r w:rsidRPr="00CB4ED1">
                      <w:rPr>
                        <w:rFonts w:ascii="Arial Narrow" w:hAnsi="Arial Narrow" w:cs="Tahoma"/>
                        <w:sz w:val="16"/>
                        <w:szCs w:val="16"/>
                      </w:rPr>
                      <w:t>La Trinidad, Benguet 2601</w:t>
                    </w:r>
                  </w:p>
                  <w:p w14:paraId="721E2887" w14:textId="77777777" w:rsidR="00A3212F" w:rsidRPr="00CB4ED1" w:rsidRDefault="00D930B6">
                    <w:pPr>
                      <w:spacing w:after="0" w:line="240" w:lineRule="auto"/>
                      <w:jc w:val="center"/>
                      <w:rPr>
                        <w:rFonts w:ascii="Arial Narrow" w:hAnsi="Arial Narrow" w:cs="Tahoma"/>
                        <w:sz w:val="16"/>
                        <w:szCs w:val="16"/>
                      </w:rPr>
                    </w:pPr>
                    <w:r w:rsidRPr="00CB4ED1">
                      <w:rPr>
                        <w:rFonts w:ascii="Arial Narrow" w:hAnsi="Arial Narrow" w:cs="Tahoma"/>
                        <w:sz w:val="16"/>
                        <w:szCs w:val="16"/>
                      </w:rPr>
                      <w:t>www.bsu.edu.ph</w:t>
                    </w:r>
                  </w:p>
                  <w:p w14:paraId="0A05AFC4" w14:textId="77777777" w:rsidR="00A3212F" w:rsidRDefault="00A3212F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26BFAEB3" wp14:editId="108552EC">
          <wp:simplePos x="0" y="0"/>
          <wp:positionH relativeFrom="column">
            <wp:posOffset>1399540</wp:posOffset>
          </wp:positionH>
          <wp:positionV relativeFrom="paragraph">
            <wp:posOffset>-285750</wp:posOffset>
          </wp:positionV>
          <wp:extent cx="847725" cy="847725"/>
          <wp:effectExtent l="0" t="0" r="0" b="0"/>
          <wp:wrapNone/>
          <wp:docPr id="3" name="Picture 3" descr="C:\Users\User\Pictures\logo new 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Pictures\logo new 1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84"/>
    <w:rsid w:val="00014075"/>
    <w:rsid w:val="00026D8B"/>
    <w:rsid w:val="00076462"/>
    <w:rsid w:val="0009258A"/>
    <w:rsid w:val="00092FCD"/>
    <w:rsid w:val="000E2F44"/>
    <w:rsid w:val="000E46C0"/>
    <w:rsid w:val="000E52C1"/>
    <w:rsid w:val="000F76E1"/>
    <w:rsid w:val="001008EA"/>
    <w:rsid w:val="00116330"/>
    <w:rsid w:val="00156D42"/>
    <w:rsid w:val="00175239"/>
    <w:rsid w:val="00193F72"/>
    <w:rsid w:val="00196620"/>
    <w:rsid w:val="0020416B"/>
    <w:rsid w:val="00230A59"/>
    <w:rsid w:val="002773D5"/>
    <w:rsid w:val="0028541D"/>
    <w:rsid w:val="00286C04"/>
    <w:rsid w:val="00290095"/>
    <w:rsid w:val="00296D5F"/>
    <w:rsid w:val="002D6651"/>
    <w:rsid w:val="00313413"/>
    <w:rsid w:val="0033103E"/>
    <w:rsid w:val="00355E1A"/>
    <w:rsid w:val="00376090"/>
    <w:rsid w:val="00397E93"/>
    <w:rsid w:val="00397F1E"/>
    <w:rsid w:val="003B39C1"/>
    <w:rsid w:val="00411300"/>
    <w:rsid w:val="00430CCE"/>
    <w:rsid w:val="004336B4"/>
    <w:rsid w:val="0044054F"/>
    <w:rsid w:val="004444ED"/>
    <w:rsid w:val="00444C74"/>
    <w:rsid w:val="0048212D"/>
    <w:rsid w:val="004B0F50"/>
    <w:rsid w:val="004B158A"/>
    <w:rsid w:val="004B363F"/>
    <w:rsid w:val="004C7CE2"/>
    <w:rsid w:val="00535A7C"/>
    <w:rsid w:val="005575DE"/>
    <w:rsid w:val="005964F6"/>
    <w:rsid w:val="005B46E0"/>
    <w:rsid w:val="005E228E"/>
    <w:rsid w:val="00610926"/>
    <w:rsid w:val="006627DD"/>
    <w:rsid w:val="00672830"/>
    <w:rsid w:val="00682D29"/>
    <w:rsid w:val="00685E76"/>
    <w:rsid w:val="00692001"/>
    <w:rsid w:val="006936E7"/>
    <w:rsid w:val="006C6020"/>
    <w:rsid w:val="006D1F9F"/>
    <w:rsid w:val="006D6A53"/>
    <w:rsid w:val="006F784C"/>
    <w:rsid w:val="007036E0"/>
    <w:rsid w:val="00744524"/>
    <w:rsid w:val="00757DC7"/>
    <w:rsid w:val="00764E72"/>
    <w:rsid w:val="0077696D"/>
    <w:rsid w:val="00782E9F"/>
    <w:rsid w:val="007B71F1"/>
    <w:rsid w:val="007B7F3F"/>
    <w:rsid w:val="007F4889"/>
    <w:rsid w:val="0080161E"/>
    <w:rsid w:val="00805EEA"/>
    <w:rsid w:val="00810646"/>
    <w:rsid w:val="00825F8E"/>
    <w:rsid w:val="00843A27"/>
    <w:rsid w:val="00862533"/>
    <w:rsid w:val="0087552A"/>
    <w:rsid w:val="00885B27"/>
    <w:rsid w:val="008B42CC"/>
    <w:rsid w:val="008D280D"/>
    <w:rsid w:val="008E2E9F"/>
    <w:rsid w:val="008F65CF"/>
    <w:rsid w:val="008F74F5"/>
    <w:rsid w:val="0091281A"/>
    <w:rsid w:val="009170BD"/>
    <w:rsid w:val="00935C51"/>
    <w:rsid w:val="009513A9"/>
    <w:rsid w:val="009642B5"/>
    <w:rsid w:val="00965D5E"/>
    <w:rsid w:val="00973362"/>
    <w:rsid w:val="009C4BFE"/>
    <w:rsid w:val="009E53A0"/>
    <w:rsid w:val="00A028B7"/>
    <w:rsid w:val="00A03EBD"/>
    <w:rsid w:val="00A11047"/>
    <w:rsid w:val="00A203DC"/>
    <w:rsid w:val="00A21958"/>
    <w:rsid w:val="00A3212F"/>
    <w:rsid w:val="00A35E9C"/>
    <w:rsid w:val="00A47D22"/>
    <w:rsid w:val="00A67F1C"/>
    <w:rsid w:val="00A84738"/>
    <w:rsid w:val="00A912F2"/>
    <w:rsid w:val="00AC6F21"/>
    <w:rsid w:val="00AE413A"/>
    <w:rsid w:val="00AF05C4"/>
    <w:rsid w:val="00AF62B1"/>
    <w:rsid w:val="00B04B0A"/>
    <w:rsid w:val="00B24B66"/>
    <w:rsid w:val="00B31F68"/>
    <w:rsid w:val="00B32E50"/>
    <w:rsid w:val="00B51632"/>
    <w:rsid w:val="00B560F0"/>
    <w:rsid w:val="00B73C64"/>
    <w:rsid w:val="00BA5EDA"/>
    <w:rsid w:val="00BE2B0F"/>
    <w:rsid w:val="00BF3135"/>
    <w:rsid w:val="00BF594A"/>
    <w:rsid w:val="00C224D4"/>
    <w:rsid w:val="00C55087"/>
    <w:rsid w:val="00C76DE1"/>
    <w:rsid w:val="00CA3258"/>
    <w:rsid w:val="00CB4ED1"/>
    <w:rsid w:val="00CB547E"/>
    <w:rsid w:val="00CC7995"/>
    <w:rsid w:val="00CD01D3"/>
    <w:rsid w:val="00CD6B1D"/>
    <w:rsid w:val="00CE1404"/>
    <w:rsid w:val="00CE2B67"/>
    <w:rsid w:val="00CE70F1"/>
    <w:rsid w:val="00D03FED"/>
    <w:rsid w:val="00D2754F"/>
    <w:rsid w:val="00D43645"/>
    <w:rsid w:val="00D46622"/>
    <w:rsid w:val="00D51D18"/>
    <w:rsid w:val="00D53640"/>
    <w:rsid w:val="00D930B6"/>
    <w:rsid w:val="00DA14BE"/>
    <w:rsid w:val="00DC1B02"/>
    <w:rsid w:val="00DC1E2C"/>
    <w:rsid w:val="00DC2882"/>
    <w:rsid w:val="00DE764C"/>
    <w:rsid w:val="00DF4228"/>
    <w:rsid w:val="00DF6B05"/>
    <w:rsid w:val="00E03D41"/>
    <w:rsid w:val="00E36240"/>
    <w:rsid w:val="00E420F1"/>
    <w:rsid w:val="00E95207"/>
    <w:rsid w:val="00EA0CA0"/>
    <w:rsid w:val="00EC7E60"/>
    <w:rsid w:val="00ED5CB9"/>
    <w:rsid w:val="00F06321"/>
    <w:rsid w:val="00F30AEC"/>
    <w:rsid w:val="00F30E15"/>
    <w:rsid w:val="00F3397C"/>
    <w:rsid w:val="00F34FE1"/>
    <w:rsid w:val="00F35484"/>
    <w:rsid w:val="00F751A8"/>
    <w:rsid w:val="00FA55C5"/>
    <w:rsid w:val="00FB32C4"/>
    <w:rsid w:val="45595F24"/>
    <w:rsid w:val="461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8A265"/>
  <w15:docId w15:val="{AA059E56-E8DB-4CAD-B178-3B55FAC4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Comic Sans MS" w:eastAsia="Times New Roman" w:hAnsi="Comic Sans MS" w:cs="Tahoma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qFormat/>
    <w:rPr>
      <w:rFonts w:ascii="Comic Sans MS" w:eastAsia="Times New Roman" w:hAnsi="Comic Sans MS" w:cs="Tahoma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er\Documents\Custom%20Office%20Templates\O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85F81EE-C1A9-4184-A080-57DAB11352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 TEMPLATE</Template>
  <TotalTime>420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Esper</dc:creator>
  <cp:lastModifiedBy>BSU Open University</cp:lastModifiedBy>
  <cp:revision>21</cp:revision>
  <cp:lastPrinted>2022-07-19T17:21:00Z</cp:lastPrinted>
  <dcterms:created xsi:type="dcterms:W3CDTF">2022-07-18T20:39:00Z</dcterms:created>
  <dcterms:modified xsi:type="dcterms:W3CDTF">2023-03-21T01:38:00Z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EC5D47D45D42490FB270FF5EACC035C7</vt:lpwstr>
  </property>
</Properties>
</file>